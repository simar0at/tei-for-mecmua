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after="0"/>
    </w:pPr>
    <w:rPr>
      <w:sz w:val="18"/>
      <w:rFonts w:ascii="Courier" w:hAnsi="Courier"/>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